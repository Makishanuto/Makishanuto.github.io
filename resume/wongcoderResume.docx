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96"/>
        <w:tblW w:w="508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60"/>
        <w:gridCol w:w="3929"/>
      </w:tblGrid>
      <w:tr w:rsidR="00E5521B" w:rsidRPr="00447C5B" w14:paraId="00EBF8F7" w14:textId="77777777" w:rsidTr="00447C5B">
        <w:trPr>
          <w:trHeight w:hRule="exact" w:val="1901"/>
        </w:trPr>
        <w:tc>
          <w:tcPr>
            <w:tcW w:w="2765" w:type="pct"/>
            <w:tcMar>
              <w:right w:w="144" w:type="dxa"/>
            </w:tcMar>
            <w:vAlign w:val="bottom"/>
          </w:tcPr>
          <w:p w14:paraId="689F4BA3" w14:textId="77777777" w:rsidR="00556337" w:rsidRPr="000C6AF2" w:rsidRDefault="00447C5B" w:rsidP="00447C5B">
            <w:pPr>
              <w:pStyle w:val="Title"/>
              <w:rPr>
                <w:rFonts w:ascii="Segoe UI" w:hAnsi="Segoe UI" w:cs="Segoe UI"/>
                <w:b/>
                <w:sz w:val="48"/>
                <w:szCs w:val="48"/>
              </w:rPr>
            </w:pPr>
            <w:r w:rsidRPr="000C6AF2">
              <w:rPr>
                <w:rFonts w:ascii="Segoe UI" w:hAnsi="Segoe UI" w:cs="Segoe UI"/>
                <w:b/>
                <w:sz w:val="48"/>
                <w:szCs w:val="48"/>
              </w:rPr>
              <w:t>Matthew</w:t>
            </w:r>
          </w:p>
          <w:p w14:paraId="42259BEF" w14:textId="77777777" w:rsidR="00FE18B2" w:rsidRPr="000C6AF2" w:rsidRDefault="00447C5B" w:rsidP="00447C5B">
            <w:pPr>
              <w:pStyle w:val="Subtitle"/>
              <w:rPr>
                <w:rFonts w:ascii="Segoe UI" w:hAnsi="Segoe UI" w:cs="Segoe UI"/>
              </w:rPr>
            </w:pPr>
            <w:r w:rsidRPr="000C6AF2">
              <w:rPr>
                <w:rFonts w:ascii="Segoe UI" w:hAnsi="Segoe UI" w:cs="Segoe UI"/>
                <w:sz w:val="48"/>
                <w:szCs w:val="48"/>
              </w:rPr>
              <w:t>Wong</w:t>
            </w:r>
          </w:p>
        </w:tc>
        <w:tc>
          <w:tcPr>
            <w:tcW w:w="2235" w:type="pct"/>
            <w:tcMar>
              <w:left w:w="144" w:type="dxa"/>
            </w:tcMar>
            <w:vAlign w:val="bottom"/>
          </w:tcPr>
          <w:tbl>
            <w:tblPr>
              <w:tblStyle w:val="TableGrid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563"/>
              <w:gridCol w:w="218"/>
            </w:tblGrid>
            <w:tr w:rsidR="00323C3F" w:rsidRPr="00447C5B" w14:paraId="5A394515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top w:w="0" w:type="dxa"/>
                    <w:left w:w="720" w:type="dxa"/>
                    <w:right w:w="29" w:type="dxa"/>
                  </w:tcMar>
                </w:tcPr>
                <w:p w14:paraId="37DBF2FF" w14:textId="77777777" w:rsidR="00323C3F" w:rsidRPr="00447C5B" w:rsidRDefault="00187308" w:rsidP="00563B71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address:"/>
                      <w:tag w:val="Enter address:"/>
                      <w:id w:val="966779368"/>
                      <w:placeholder>
                        <w:docPart w:val="14D7375D3BDC4C3DBE5CF322335F167B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Avondale, AZ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0C05EBF1" w14:textId="77777777" w:rsidR="00323C3F" w:rsidRPr="00447C5B" w:rsidRDefault="00323C3F" w:rsidP="00563B71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2A66A2" wp14:editId="2DB01391">
                            <wp:extent cx="118872" cy="118872"/>
                            <wp:effectExtent l="0" t="0" r="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F1FAA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dNXw4AAHZ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Vb4XTV8OAAB2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4F59ACB7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phone:"/>
                  <w:tag w:val="Enter phone:"/>
                  <w:id w:val="-1849400302"/>
                  <w:placeholder>
                    <w:docPart w:val="B053735A13B4421EA988489EEFD9B767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21C09DF" w14:textId="77777777" w:rsidR="00323C3F" w:rsidRPr="00447C5B" w:rsidRDefault="00516661" w:rsidP="00563B71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(602) 316-4873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68B3A8A5" w14:textId="77777777" w:rsidR="00323C3F" w:rsidRPr="00447C5B" w:rsidRDefault="00323C3F" w:rsidP="00563B71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6EB7CCA" wp14:editId="231F266E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6FD364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13D85456" w14:textId="77777777" w:rsidTr="00447C5B">
              <w:trPr>
                <w:trHeight w:val="336"/>
              </w:trPr>
              <w:sdt>
                <w:sdtPr>
                  <w:rPr>
                    <w:rFonts w:ascii="Segoe UI" w:hAnsi="Segoe UI" w:cs="Segoe UI"/>
                  </w:rPr>
                  <w:alias w:val="Enter email:"/>
                  <w:tag w:val="Enter email:"/>
                  <w:id w:val="-675184368"/>
                  <w:placeholder>
                    <w:docPart w:val="083D259556534DD6896183E4701DE28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3E43BC1A" w14:textId="77777777" w:rsidR="00323C3F" w:rsidRPr="00447C5B" w:rsidRDefault="00516661" w:rsidP="00563B71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matthew@thewongcode.net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7940032" w14:textId="77777777" w:rsidR="00323C3F" w:rsidRPr="00447C5B" w:rsidRDefault="00323C3F" w:rsidP="00563B71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1203A7" wp14:editId="372318A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F168565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315F61AF" w14:textId="77777777" w:rsidTr="00447C5B">
              <w:trPr>
                <w:trHeight w:val="322"/>
              </w:trPr>
              <w:sdt>
                <w:sdtPr>
                  <w:rPr>
                    <w:rFonts w:ascii="Segoe UI" w:hAnsi="Segoe UI" w:cs="Segoe UI"/>
                  </w:rPr>
                  <w:alias w:val="Enter LinkedIn profile:"/>
                  <w:tag w:val="Enter LinkedIn profile:"/>
                  <w:id w:val="1102843699"/>
                  <w:placeholder>
                    <w:docPart w:val="EB46089ABFF94121B9CA9EA981F1EF3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6D28165F" w14:textId="77777777" w:rsidR="00323C3F" w:rsidRPr="00447C5B" w:rsidRDefault="00516661" w:rsidP="00563B71">
                      <w:pPr>
                        <w:pStyle w:val="ContactInfo"/>
                        <w:framePr w:hSpace="180" w:wrap="around" w:vAnchor="page" w:hAnchor="margin" w:y="496"/>
                        <w:ind w:left="720" w:hanging="720"/>
                        <w:rPr>
                          <w:rFonts w:ascii="Segoe UI" w:hAnsi="Segoe UI" w:cs="Segoe UI"/>
                        </w:rPr>
                      </w:pPr>
                      <w:proofErr w:type="spellStart"/>
                      <w:r>
                        <w:rPr>
                          <w:rFonts w:ascii="Segoe UI" w:hAnsi="Segoe UI" w:cs="Segoe UI"/>
                        </w:rPr>
                        <w:t>makishanuto</w:t>
                      </w:r>
                      <w:proofErr w:type="spellEnd"/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5EF1E04" w14:textId="77777777" w:rsidR="00323C3F" w:rsidRPr="00447C5B" w:rsidRDefault="00323C3F" w:rsidP="00563B71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8748ECF" wp14:editId="0A978F7E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1D3DC6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447C5B" w14:paraId="5900A8C6" w14:textId="77777777" w:rsidTr="00447C5B">
              <w:trPr>
                <w:trHeight w:val="322"/>
              </w:trPr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3333556F" w14:textId="4045CA73" w:rsidR="00323C3F" w:rsidRPr="00447C5B" w:rsidRDefault="00187308" w:rsidP="00563B71">
                  <w:pPr>
                    <w:pStyle w:val="ContactInfo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alias w:val="Enter Twitter/blog/portfolio:"/>
                      <w:tag w:val="Enter Twitter/blog/portfolio:"/>
                      <w:id w:val="182791170"/>
                      <w:placeholder>
                        <w:docPart w:val="D04CC923B9DE4A769E3FCDE70333B31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6661">
                        <w:rPr>
                          <w:rFonts w:ascii="Segoe UI" w:hAnsi="Segoe UI" w:cs="Segoe UI"/>
                        </w:rPr>
                        <w:t>http://thewongcode.net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3615B84" w14:textId="77777777" w:rsidR="00323C3F" w:rsidRPr="00447C5B" w:rsidRDefault="00323C3F" w:rsidP="00563B71">
                  <w:pPr>
                    <w:pStyle w:val="Icons"/>
                    <w:framePr w:hSpace="180" w:wrap="around" w:vAnchor="page" w:hAnchor="margin" w:y="496"/>
                    <w:ind w:left="720" w:hanging="720"/>
                    <w:rPr>
                      <w:rFonts w:ascii="Segoe UI" w:hAnsi="Segoe UI" w:cs="Segoe UI"/>
                    </w:rPr>
                  </w:pPr>
                  <w:r w:rsidRPr="00447C5B">
                    <w:rPr>
                      <w:rFonts w:ascii="Segoe UI" w:hAnsi="Segoe UI" w:cs="Segoe UI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36884A6" wp14:editId="0BB5D722">
                            <wp:extent cx="118872" cy="118872"/>
                            <wp:effectExtent l="0" t="0" r="0" b="0"/>
                            <wp:docPr id="12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6FD80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9Jz6B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AGb0nPoFAAA8W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9579B42" w14:textId="77777777" w:rsidR="00E5521B" w:rsidRPr="00447C5B" w:rsidRDefault="00E5521B" w:rsidP="00447C5B">
            <w:pPr>
              <w:pStyle w:val="ContactInfo"/>
              <w:rPr>
                <w:rFonts w:ascii="Segoe UI" w:hAnsi="Segoe UI" w:cs="Segoe UI"/>
              </w:rPr>
            </w:pPr>
          </w:p>
        </w:tc>
      </w:tr>
    </w:tbl>
    <w:p w14:paraId="77BAC1DE" w14:textId="77777777" w:rsidR="00A77B4D" w:rsidRPr="00447C5B" w:rsidRDefault="00A77B4D" w:rsidP="007850D1">
      <w:pPr>
        <w:rPr>
          <w:rFonts w:ascii="Segoe UI" w:hAnsi="Segoe UI" w:cs="Segoe UI"/>
        </w:rPr>
      </w:pPr>
    </w:p>
    <w:tbl>
      <w:tblPr>
        <w:tblStyle w:val="TableGrid"/>
        <w:tblW w:w="5381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19"/>
        <w:gridCol w:w="8579"/>
      </w:tblGrid>
      <w:tr w:rsidR="00A77B4D" w:rsidRPr="00447C5B" w14:paraId="1A0E97A1" w14:textId="77777777" w:rsidTr="00447C5B">
        <w:trPr>
          <w:trHeight w:val="659"/>
        </w:trPr>
        <w:tc>
          <w:tcPr>
            <w:tcW w:w="719" w:type="dxa"/>
            <w:tcMar>
              <w:right w:w="216" w:type="dxa"/>
            </w:tcMar>
            <w:vAlign w:val="bottom"/>
          </w:tcPr>
          <w:p w14:paraId="52AC4CF2" w14:textId="77777777" w:rsidR="00A77B4D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5A0AEC85" wp14:editId="70209AD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70A87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79" w:type="dxa"/>
          </w:tcPr>
          <w:p w14:paraId="3710C97D" w14:textId="77777777" w:rsidR="00A77B4D" w:rsidRPr="00447C5B" w:rsidRDefault="00187308" w:rsidP="002146F8">
            <w:pPr>
              <w:pStyle w:val="Heading1"/>
              <w:outlineLvl w:val="0"/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alias w:val="Education:"/>
                <w:tag w:val="Education:"/>
                <w:id w:val="1586649636"/>
                <w:placeholder>
                  <w:docPart w:val="EDAF294CB39C46B49E4083F96AC808F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47C5B">
                  <w:rPr>
                    <w:rFonts w:ascii="Segoe UI" w:hAnsi="Segoe UI" w:cs="Segoe UI"/>
                  </w:rPr>
                  <w:t>Education</w:t>
                </w:r>
              </w:sdtContent>
            </w:sdt>
          </w:p>
        </w:tc>
      </w:tr>
    </w:tbl>
    <w:p w14:paraId="3CDBBF73" w14:textId="77777777" w:rsidR="007C0E0E" w:rsidRPr="00447C5B" w:rsidRDefault="00447C5B" w:rsidP="00B47E1E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Computer Science</w:t>
      </w:r>
      <w:r w:rsidR="007C0E0E" w:rsidRPr="00447C5B">
        <w:rPr>
          <w:rFonts w:ascii="Segoe UI" w:hAnsi="Segoe UI" w:cs="Segoe UI"/>
        </w:rPr>
        <w:t xml:space="preserve"> | </w:t>
      </w:r>
      <w:r>
        <w:rPr>
          <w:rStyle w:val="Emphasis"/>
          <w:rFonts w:ascii="Segoe UI" w:hAnsi="Segoe UI" w:cs="Segoe UI"/>
        </w:rPr>
        <w:t>Arizona State University</w:t>
      </w:r>
    </w:p>
    <w:p w14:paraId="554C6EF3" w14:textId="5C722C17" w:rsidR="007C0E0E" w:rsidRPr="00915E9F" w:rsidRDefault="00447C5B" w:rsidP="00915E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2016</w:t>
      </w:r>
      <w:r w:rsidR="007C0E0E" w:rsidRPr="00915E9F">
        <w:rPr>
          <w:rFonts w:ascii="Segoe UI" w:hAnsi="Segoe UI" w:cs="Segoe UI"/>
          <w:i/>
        </w:rPr>
        <w:t xml:space="preserve"> – </w:t>
      </w:r>
      <w:r w:rsidR="000E7C16">
        <w:rPr>
          <w:rFonts w:ascii="Segoe UI" w:hAnsi="Segoe UI" w:cs="Segoe UI"/>
          <w:i/>
        </w:rPr>
        <w:t>present</w:t>
      </w:r>
    </w:p>
    <w:p w14:paraId="4C0493C5" w14:textId="4BE4625F" w:rsidR="00915E9F" w:rsidRPr="00447C5B" w:rsidRDefault="00447C5B" w:rsidP="00447C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3.63 Major GPA -- 3.42 Cumulative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447C5B" w14:paraId="63FDD31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528B08" w14:textId="77777777" w:rsidR="005E088C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2DE1BD05" wp14:editId="481D2D3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15F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7AC9C87" w14:textId="77777777" w:rsidR="005E088C" w:rsidRPr="00447C5B" w:rsidRDefault="00447C5B" w:rsidP="0004158B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Projects</w:t>
            </w:r>
          </w:p>
        </w:tc>
      </w:tr>
    </w:tbl>
    <w:p w14:paraId="1B97F05A" w14:textId="44AAB3A6" w:rsidR="005E088C" w:rsidRPr="00447C5B" w:rsidRDefault="00447C5B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>Full Stack—Rails &amp; Vue.js</w:t>
      </w:r>
    </w:p>
    <w:p w14:paraId="2EEC5BC0" w14:textId="4F4492FA" w:rsidR="005E088C" w:rsidRPr="00915E9F" w:rsidRDefault="00E93B8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C88B149" w14:textId="16B1DF5E" w:rsidR="005E088C" w:rsidRPr="00447C5B" w:rsidRDefault="00325BBC" w:rsidP="005E088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OpenChef</w:t>
      </w:r>
      <w:proofErr w:type="spellEnd"/>
      <w:r>
        <w:rPr>
          <w:rFonts w:ascii="Segoe UI" w:hAnsi="Segoe UI" w:cs="Segoe UI"/>
        </w:rPr>
        <w:t xml:space="preserve"> is a full-</w:t>
      </w:r>
      <w:r w:rsidR="00915E9F">
        <w:rPr>
          <w:rFonts w:ascii="Segoe UI" w:hAnsi="Segoe UI" w:cs="Segoe UI"/>
        </w:rPr>
        <w:t xml:space="preserve">stack application </w:t>
      </w:r>
      <w:r w:rsidR="009E18B8">
        <w:rPr>
          <w:rFonts w:ascii="Segoe UI" w:hAnsi="Segoe UI" w:cs="Segoe UI"/>
        </w:rPr>
        <w:t>developed</w:t>
      </w:r>
      <w:r w:rsidR="001C4A27">
        <w:rPr>
          <w:rFonts w:ascii="Segoe UI" w:hAnsi="Segoe UI" w:cs="Segoe UI"/>
        </w:rPr>
        <w:t xml:space="preserve">, </w:t>
      </w:r>
      <w:r w:rsidR="00915E9F">
        <w:rPr>
          <w:rFonts w:ascii="Segoe UI" w:hAnsi="Segoe UI" w:cs="Segoe UI"/>
        </w:rPr>
        <w:t>coded in Rails and Vue.js to create its own matchmaking queue for individual users—allowing them to be paired up with other people.</w:t>
      </w:r>
      <w:r>
        <w:rPr>
          <w:rFonts w:ascii="Segoe UI" w:hAnsi="Segoe UI" w:cs="Segoe UI"/>
        </w:rPr>
        <w:t xml:space="preserve"> </w:t>
      </w:r>
    </w:p>
    <w:p w14:paraId="630623DF" w14:textId="6BFBBBF0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League of Korean </w:t>
      </w:r>
      <w:r w:rsidRPr="00447C5B">
        <w:rPr>
          <w:rFonts w:ascii="Segoe UI" w:hAnsi="Segoe UI" w:cs="Segoe UI"/>
        </w:rPr>
        <w:t xml:space="preserve">| </w:t>
      </w:r>
      <w:r w:rsidR="00EF610D">
        <w:rPr>
          <w:rStyle w:val="Emphasis"/>
          <w:rFonts w:ascii="Segoe UI" w:hAnsi="Segoe UI" w:cs="Segoe UI"/>
        </w:rPr>
        <w:t>Electron</w:t>
      </w:r>
    </w:p>
    <w:p w14:paraId="7D9B007E" w14:textId="70C8FD11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ummer 2018</w:t>
      </w:r>
      <w:r w:rsidR="000E7C16">
        <w:rPr>
          <w:rFonts w:ascii="Segoe UI" w:hAnsi="Segoe UI" w:cs="Segoe UI"/>
          <w:i/>
        </w:rPr>
        <w:t xml:space="preserve"> - present</w:t>
      </w:r>
    </w:p>
    <w:p w14:paraId="3E6EE3D9" w14:textId="2D7F680E" w:rsidR="00D321AD" w:rsidRPr="00516661" w:rsidRDefault="00516661" w:rsidP="00516661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League of Korean is a</w:t>
      </w:r>
      <w:r w:rsidR="00915E9F">
        <w:rPr>
          <w:rFonts w:ascii="Segoe UI" w:hAnsi="Segoe UI" w:cs="Segoe UI"/>
        </w:rPr>
        <w:t>n Electron application that can modify system files to change certain gameplay elements in League of Legends.</w:t>
      </w:r>
    </w:p>
    <w:p w14:paraId="3F27E242" w14:textId="7CA7AAA9" w:rsidR="005E088C" w:rsidRPr="00447C5B" w:rsidRDefault="00084AE0" w:rsidP="00B47E1E">
      <w:pPr>
        <w:pStyle w:val="Heading2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QuickPlay</w:t>
      </w:r>
      <w:proofErr w:type="spellEnd"/>
      <w:r w:rsidR="005E088C" w:rsidRPr="00447C5B">
        <w:rPr>
          <w:rFonts w:ascii="Segoe UI" w:hAnsi="Segoe UI" w:cs="Segoe UI"/>
        </w:rPr>
        <w:t xml:space="preserve"> | </w:t>
      </w:r>
      <w:r w:rsidR="00EF610D">
        <w:rPr>
          <w:rStyle w:val="Emphasis"/>
          <w:rFonts w:ascii="Segoe UI" w:hAnsi="Segoe UI" w:cs="Segoe UI"/>
        </w:rPr>
        <w:t xml:space="preserve">Swift, Firebase, and </w:t>
      </w:r>
      <w:proofErr w:type="spellStart"/>
      <w:r w:rsidR="00EF610D">
        <w:rPr>
          <w:rStyle w:val="Emphasis"/>
          <w:rFonts w:ascii="Segoe UI" w:hAnsi="Segoe UI" w:cs="Segoe UI"/>
        </w:rPr>
        <w:t>CoreData</w:t>
      </w:r>
      <w:proofErr w:type="spellEnd"/>
    </w:p>
    <w:p w14:paraId="781FE36D" w14:textId="3FFED004" w:rsidR="005E088C" w:rsidRPr="00915E9F" w:rsidRDefault="00BB1F3D" w:rsidP="004F199F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  <w:r w:rsidR="000E7C16">
        <w:rPr>
          <w:rFonts w:ascii="Segoe UI" w:hAnsi="Segoe UI" w:cs="Segoe UI"/>
          <w:i/>
        </w:rPr>
        <w:t xml:space="preserve"> - present</w:t>
      </w:r>
    </w:p>
    <w:p w14:paraId="7A64CA8D" w14:textId="4B39CBBA" w:rsidR="00084AE0" w:rsidRPr="00447C5B" w:rsidRDefault="009E18B8" w:rsidP="005E088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a </w:t>
      </w:r>
      <w:r w:rsidR="00915E9F">
        <w:rPr>
          <w:rFonts w:ascii="Segoe UI" w:hAnsi="Segoe UI" w:cs="Segoe UI"/>
        </w:rPr>
        <w:t>demo application coded in Swift to experiment with Firebase functions and perform API calls to other game databases.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47C5B" w14:paraId="3304F039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758DBE76" w14:textId="77777777" w:rsidR="00AC7C34" w:rsidRPr="00447C5B" w:rsidRDefault="00075B13" w:rsidP="00075B13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3C092EE4" wp14:editId="4758B65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718F12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9D09C31" w14:textId="77777777" w:rsidR="00AC7C34" w:rsidRPr="00447C5B" w:rsidRDefault="00D321AD" w:rsidP="00AD6216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Experience</w:t>
            </w:r>
          </w:p>
        </w:tc>
      </w:tr>
    </w:tbl>
    <w:p w14:paraId="06F1D1FC" w14:textId="50BFD569" w:rsidR="00EC1779" w:rsidRPr="00447C5B" w:rsidRDefault="00EC1779" w:rsidP="00EC1779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>Rockford Corporation</w:t>
      </w:r>
      <w:r w:rsidR="00A66DC1">
        <w:rPr>
          <w:rFonts w:ascii="Segoe UI" w:hAnsi="Segoe UI" w:cs="Segoe UI"/>
        </w:rPr>
        <w:t xml:space="preserve"> </w:t>
      </w:r>
      <w:bookmarkStart w:id="0" w:name="_GoBack"/>
      <w:bookmarkEnd w:id="0"/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(Software Developer Intern)</w:t>
      </w:r>
    </w:p>
    <w:p w14:paraId="06116680" w14:textId="3ADE20D0" w:rsidR="00EC1779" w:rsidRPr="00915E9F" w:rsidRDefault="00054A47" w:rsidP="00EC1779">
      <w:pPr>
        <w:pStyle w:val="Heading3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 xml:space="preserve">September </w:t>
      </w:r>
      <w:r w:rsidR="00EC1779" w:rsidRPr="00915E9F">
        <w:rPr>
          <w:rFonts w:ascii="Segoe UI" w:hAnsi="Segoe UI" w:cs="Segoe UI"/>
          <w:i/>
        </w:rPr>
        <w:t>201</w:t>
      </w:r>
      <w:r w:rsidR="000E7C16">
        <w:rPr>
          <w:rFonts w:ascii="Segoe UI" w:hAnsi="Segoe UI" w:cs="Segoe UI"/>
          <w:i/>
        </w:rPr>
        <w:t>8 - present</w:t>
      </w:r>
    </w:p>
    <w:p w14:paraId="31403303" w14:textId="1641B78C" w:rsidR="00EC1779" w:rsidRPr="00EC1779" w:rsidRDefault="00EC1779" w:rsidP="00EC1779">
      <w:pPr>
        <w:rPr>
          <w:rFonts w:ascii="Segoe UI" w:eastAsiaTheme="minorEastAsia" w:hAnsi="Segoe UI" w:cs="Segoe UI"/>
          <w:lang w:eastAsia="ko-KR"/>
        </w:rPr>
      </w:pPr>
      <w:r>
        <w:rPr>
          <w:rFonts w:ascii="Segoe UI" w:hAnsi="Segoe UI" w:cs="Segoe UI"/>
        </w:rPr>
        <w:t>Collaborated with a team to develop the front-end for Rockford</w:t>
      </w:r>
      <w:r w:rsidR="00563B71">
        <w:rPr>
          <w:rFonts w:ascii="Segoe UI" w:hAnsi="Segoe UI" w:cs="Segoe UI"/>
        </w:rPr>
        <w:t xml:space="preserve"> </w:t>
      </w:r>
      <w:proofErr w:type="spellStart"/>
      <w:r w:rsidR="00563B71">
        <w:rPr>
          <w:rFonts w:ascii="Segoe UI" w:hAnsi="Segoe UI" w:cs="Segoe UI"/>
        </w:rPr>
        <w:t>Fosgate</w:t>
      </w:r>
      <w:proofErr w:type="spellEnd"/>
      <w:r w:rsidR="00563B71">
        <w:rPr>
          <w:rFonts w:ascii="Segoe UI" w:hAnsi="Segoe UI" w:cs="Segoe UI"/>
        </w:rPr>
        <w:t xml:space="preserve"> Universal App </w:t>
      </w:r>
      <w:r>
        <w:rPr>
          <w:rFonts w:ascii="Segoe UI" w:hAnsi="Segoe UI" w:cs="Segoe UI"/>
        </w:rPr>
        <w:t xml:space="preserve">and </w:t>
      </w:r>
      <w:r w:rsidR="00563B71">
        <w:rPr>
          <w:rFonts w:ascii="Segoe UI" w:hAnsi="Segoe UI" w:cs="Segoe UI"/>
        </w:rPr>
        <w:t xml:space="preserve">integration </w:t>
      </w:r>
      <w:r>
        <w:rPr>
          <w:rFonts w:ascii="Segoe UI" w:hAnsi="Segoe UI" w:cs="Segoe UI"/>
        </w:rPr>
        <w:t xml:space="preserve">tests </w:t>
      </w:r>
      <w:r w:rsidR="00563B71">
        <w:rPr>
          <w:rFonts w:ascii="Segoe UI" w:hAnsi="Segoe UI" w:cs="Segoe UI"/>
        </w:rPr>
        <w:t>between the UI and amplifiers</w:t>
      </w:r>
      <w:r>
        <w:rPr>
          <w:rFonts w:ascii="Segoe UI" w:hAnsi="Segoe UI" w:cs="Segoe UI"/>
        </w:rPr>
        <w:t xml:space="preserve">. </w:t>
      </w:r>
    </w:p>
    <w:p w14:paraId="5F808E2D" w14:textId="7A3A7FA7" w:rsidR="00D321AD" w:rsidRPr="00447C5B" w:rsidRDefault="00D321AD" w:rsidP="00D321AD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Undergraduate Teaching Assistant </w:t>
      </w:r>
      <w:r w:rsidRPr="00447C5B">
        <w:rPr>
          <w:rFonts w:ascii="Segoe UI" w:hAnsi="Segoe UI" w:cs="Segoe UI"/>
        </w:rPr>
        <w:t xml:space="preserve">| </w:t>
      </w:r>
      <w:r>
        <w:rPr>
          <w:rStyle w:val="Emphasis"/>
          <w:rFonts w:ascii="Segoe UI" w:hAnsi="Segoe UI" w:cs="Segoe UI"/>
        </w:rPr>
        <w:t>ASU – CSE220 (Introduction to Programming Languages)</w:t>
      </w:r>
    </w:p>
    <w:p w14:paraId="61DB3B86" w14:textId="77777777" w:rsidR="00D321AD" w:rsidRPr="00915E9F" w:rsidRDefault="00BB1F3D" w:rsidP="00D321AD">
      <w:pPr>
        <w:pStyle w:val="Heading3"/>
        <w:rPr>
          <w:rFonts w:ascii="Segoe UI" w:hAnsi="Segoe UI" w:cs="Segoe UI"/>
          <w:i/>
        </w:rPr>
      </w:pPr>
      <w:r w:rsidRPr="00915E9F">
        <w:rPr>
          <w:rFonts w:ascii="Segoe UI" w:hAnsi="Segoe UI" w:cs="Segoe UI"/>
          <w:i/>
        </w:rPr>
        <w:t>S</w:t>
      </w:r>
      <w:r w:rsidR="00D321AD" w:rsidRPr="00915E9F">
        <w:rPr>
          <w:rFonts w:ascii="Segoe UI" w:hAnsi="Segoe UI" w:cs="Segoe UI"/>
          <w:i/>
        </w:rPr>
        <w:t>pring 2017</w:t>
      </w:r>
    </w:p>
    <w:p w14:paraId="4598F2A6" w14:textId="139EBC91" w:rsidR="00EC1779" w:rsidRPr="00EC1779" w:rsidRDefault="00F9530D" w:rsidP="00D321AD">
      <w:pPr>
        <w:rPr>
          <w:rFonts w:ascii="Segoe UI" w:hAnsi="Segoe UI" w:cs="Segoe UI"/>
        </w:rPr>
      </w:pPr>
      <w:r>
        <w:rPr>
          <w:rFonts w:ascii="Segoe UI" w:hAnsi="Segoe UI" w:cs="Segoe UI"/>
        </w:rPr>
        <w:t>Responsible</w:t>
      </w:r>
      <w:r w:rsidR="000003C4">
        <w:rPr>
          <w:rFonts w:ascii="Segoe UI" w:hAnsi="Segoe UI" w:cs="Segoe UI"/>
        </w:rPr>
        <w:t xml:space="preserve"> for multiple review sessions for a class of 70, as well as the leader for multiple in-class exercises during lecture. 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516661" w:rsidRPr="00447C5B" w14:paraId="0FC1B197" w14:textId="77777777" w:rsidTr="00D203B4">
        <w:tc>
          <w:tcPr>
            <w:tcW w:w="720" w:type="dxa"/>
            <w:tcMar>
              <w:right w:w="216" w:type="dxa"/>
            </w:tcMar>
            <w:vAlign w:val="bottom"/>
          </w:tcPr>
          <w:p w14:paraId="0178CC36" w14:textId="77777777" w:rsidR="00516661" w:rsidRPr="00447C5B" w:rsidRDefault="00516661" w:rsidP="00D203B4">
            <w:pPr>
              <w:pStyle w:val="Icons"/>
              <w:rPr>
                <w:rFonts w:ascii="Segoe UI" w:hAnsi="Segoe UI" w:cs="Segoe UI"/>
              </w:rPr>
            </w:pPr>
            <w:r w:rsidRPr="00447C5B">
              <w:rPr>
                <w:rFonts w:ascii="Segoe UI" w:hAnsi="Segoe UI" w:cs="Segoe UI"/>
                <w:noProof/>
              </w:rPr>
              <mc:AlternateContent>
                <mc:Choice Requires="wpg">
                  <w:drawing>
                    <wp:inline distT="0" distB="0" distL="0" distR="0" wp14:anchorId="7EE7173E" wp14:editId="0273A38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E7369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23ED6C3" w14:textId="77777777" w:rsidR="00516661" w:rsidRPr="00447C5B" w:rsidRDefault="00516661" w:rsidP="00D203B4">
            <w:pPr>
              <w:pStyle w:val="Heading1"/>
              <w:outlineLvl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TECHNICAL EXPERIENCE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516661" w:rsidRPr="00447C5B" w14:paraId="2462D737" w14:textId="77777777" w:rsidTr="00D203B4">
        <w:tc>
          <w:tcPr>
            <w:tcW w:w="4320" w:type="dxa"/>
          </w:tcPr>
          <w:p w14:paraId="4F37AFA3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Full Stack Development</w:t>
            </w:r>
          </w:p>
          <w:p w14:paraId="21776F04" w14:textId="719AE1B7" w:rsidR="0030298B" w:rsidRPr="00516661" w:rsidRDefault="0030298B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iOS Developmen</w:t>
            </w:r>
            <w:r w:rsidR="00EC1779">
              <w:rPr>
                <w:rFonts w:ascii="Segoe UI" w:hAnsi="Segoe UI" w:cs="Segoe UI"/>
              </w:rPr>
              <w:t>t</w:t>
            </w:r>
          </w:p>
        </w:tc>
        <w:tc>
          <w:tcPr>
            <w:tcW w:w="4320" w:type="dxa"/>
            <w:tcMar>
              <w:left w:w="576" w:type="dxa"/>
            </w:tcMar>
          </w:tcPr>
          <w:p w14:paraId="710081F8" w14:textId="77777777" w:rsidR="00516661" w:rsidRDefault="00516661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Structures</w:t>
            </w:r>
          </w:p>
          <w:p w14:paraId="68F89B18" w14:textId="6F778586" w:rsidR="0030298B" w:rsidRPr="00516661" w:rsidRDefault="00924506" w:rsidP="00516661">
            <w:pPr>
              <w:pStyle w:val="ListBullet"/>
              <w:spacing w:after="8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C++, Java, Vue, SQL</w:t>
            </w:r>
          </w:p>
        </w:tc>
      </w:tr>
    </w:tbl>
    <w:p w14:paraId="0ECAE11A" w14:textId="77777777" w:rsidR="00316CE4" w:rsidRPr="00447C5B" w:rsidRDefault="00316CE4" w:rsidP="00316CE4">
      <w:pPr>
        <w:rPr>
          <w:rFonts w:ascii="Segoe UI" w:hAnsi="Segoe UI" w:cs="Segoe UI"/>
        </w:rPr>
      </w:pPr>
    </w:p>
    <w:sectPr w:rsidR="00316CE4" w:rsidRPr="00447C5B" w:rsidSect="00EC1779">
      <w:footerReference w:type="default" r:id="rId9"/>
      <w:headerReference w:type="first" r:id="rId10"/>
      <w:pgSz w:w="12240" w:h="15840" w:code="1"/>
      <w:pgMar w:top="720" w:right="1440" w:bottom="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31085" w14:textId="77777777" w:rsidR="00187308" w:rsidRDefault="00187308" w:rsidP="00F534FB">
      <w:pPr>
        <w:spacing w:after="0"/>
      </w:pPr>
      <w:r>
        <w:separator/>
      </w:r>
    </w:p>
  </w:endnote>
  <w:endnote w:type="continuationSeparator" w:id="0">
    <w:p w14:paraId="7AA8A6D5" w14:textId="77777777" w:rsidR="00187308" w:rsidRDefault="0018730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A3C04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CE9F2" w14:textId="77777777" w:rsidR="00187308" w:rsidRDefault="00187308" w:rsidP="00F534FB">
      <w:pPr>
        <w:spacing w:after="0"/>
      </w:pPr>
      <w:r>
        <w:separator/>
      </w:r>
    </w:p>
  </w:footnote>
  <w:footnote w:type="continuationSeparator" w:id="0">
    <w:p w14:paraId="64958CBC" w14:textId="77777777" w:rsidR="00187308" w:rsidRDefault="0018730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5529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6C1DA82" wp14:editId="35E8A33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56EC7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5B"/>
    <w:rsid w:val="000003C4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4A47"/>
    <w:rsid w:val="00056FE7"/>
    <w:rsid w:val="000570FF"/>
    <w:rsid w:val="00057244"/>
    <w:rsid w:val="0006454B"/>
    <w:rsid w:val="00075B13"/>
    <w:rsid w:val="00084AE0"/>
    <w:rsid w:val="00092692"/>
    <w:rsid w:val="00096203"/>
    <w:rsid w:val="000A0229"/>
    <w:rsid w:val="000C6AF2"/>
    <w:rsid w:val="000E24AC"/>
    <w:rsid w:val="000E4A73"/>
    <w:rsid w:val="000E7C16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87308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A27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298B"/>
    <w:rsid w:val="0030724A"/>
    <w:rsid w:val="00316CE4"/>
    <w:rsid w:val="00323C3F"/>
    <w:rsid w:val="00325BBC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273A1"/>
    <w:rsid w:val="00437B8B"/>
    <w:rsid w:val="00447C5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6661"/>
    <w:rsid w:val="005247B7"/>
    <w:rsid w:val="005324B1"/>
    <w:rsid w:val="005372FA"/>
    <w:rsid w:val="00556337"/>
    <w:rsid w:val="005611C3"/>
    <w:rsid w:val="00562422"/>
    <w:rsid w:val="00563B71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0852"/>
    <w:rsid w:val="00755346"/>
    <w:rsid w:val="00776E3A"/>
    <w:rsid w:val="00783B92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15E9F"/>
    <w:rsid w:val="00924506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1BD3"/>
    <w:rsid w:val="009A3F4C"/>
    <w:rsid w:val="009B4952"/>
    <w:rsid w:val="009C63EE"/>
    <w:rsid w:val="009D0878"/>
    <w:rsid w:val="009D449D"/>
    <w:rsid w:val="009E18B8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66DC1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27F5"/>
    <w:rsid w:val="00BA71B3"/>
    <w:rsid w:val="00BB1F3D"/>
    <w:rsid w:val="00BB34BE"/>
    <w:rsid w:val="00BC0E1A"/>
    <w:rsid w:val="00BC1472"/>
    <w:rsid w:val="00BD2DD6"/>
    <w:rsid w:val="00BD55EE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21AD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A2D8F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4695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3B8D"/>
    <w:rsid w:val="00E97BD9"/>
    <w:rsid w:val="00EC1779"/>
    <w:rsid w:val="00EE0848"/>
    <w:rsid w:val="00EF610D"/>
    <w:rsid w:val="00F03B1E"/>
    <w:rsid w:val="00F03F2C"/>
    <w:rsid w:val="00F1202D"/>
    <w:rsid w:val="00F12A38"/>
    <w:rsid w:val="00F217AB"/>
    <w:rsid w:val="00F35A06"/>
    <w:rsid w:val="00F435D3"/>
    <w:rsid w:val="00F45E00"/>
    <w:rsid w:val="00F46425"/>
    <w:rsid w:val="00F5078D"/>
    <w:rsid w:val="00F534FB"/>
    <w:rsid w:val="00F53B5B"/>
    <w:rsid w:val="00F56FFE"/>
    <w:rsid w:val="00F904FC"/>
    <w:rsid w:val="00F935BF"/>
    <w:rsid w:val="00F94EB5"/>
    <w:rsid w:val="00F9530D"/>
    <w:rsid w:val="00F972C3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AD1C"/>
  <w15:chartTrackingRefBased/>
  <w15:docId w15:val="{4216269B-2F58-4F91-9AF9-227C2220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0wlF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D7375D3BDC4C3DBE5CF322335F1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51D14-D55A-41CB-99A7-D0AD5CBB6C33}"/>
      </w:docPartPr>
      <w:docPartBody>
        <w:p w:rsidR="00EC438A" w:rsidRDefault="00EC438A">
          <w:pPr>
            <w:pStyle w:val="14D7375D3BDC4C3DBE5CF322335F167B"/>
          </w:pPr>
          <w:r w:rsidRPr="009D0878">
            <w:t>Address</w:t>
          </w:r>
        </w:p>
      </w:docPartBody>
    </w:docPart>
    <w:docPart>
      <w:docPartPr>
        <w:name w:val="B053735A13B4421EA988489EEFD9B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7B537-CFDD-443A-8C1A-D09BC60569A9}"/>
      </w:docPartPr>
      <w:docPartBody>
        <w:p w:rsidR="00EC438A" w:rsidRDefault="00EC438A">
          <w:pPr>
            <w:pStyle w:val="B053735A13B4421EA988489EEFD9B767"/>
          </w:pPr>
          <w:r w:rsidRPr="009D0878">
            <w:t>Phone</w:t>
          </w:r>
        </w:p>
      </w:docPartBody>
    </w:docPart>
    <w:docPart>
      <w:docPartPr>
        <w:name w:val="083D259556534DD6896183E4701D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0EA98-BE66-430E-9F6C-9F645B0018DC}"/>
      </w:docPartPr>
      <w:docPartBody>
        <w:p w:rsidR="00EC438A" w:rsidRDefault="00EC438A">
          <w:pPr>
            <w:pStyle w:val="083D259556534DD6896183E4701DE286"/>
          </w:pPr>
          <w:r w:rsidRPr="009D0878">
            <w:t>Email</w:t>
          </w:r>
        </w:p>
      </w:docPartBody>
    </w:docPart>
    <w:docPart>
      <w:docPartPr>
        <w:name w:val="EB46089ABFF94121B9CA9EA981F1E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98677-E974-48D0-B694-E11FDC401488}"/>
      </w:docPartPr>
      <w:docPartBody>
        <w:p w:rsidR="00EC438A" w:rsidRDefault="00EC438A">
          <w:pPr>
            <w:pStyle w:val="EB46089ABFF94121B9CA9EA981F1EF33"/>
          </w:pPr>
          <w:r w:rsidRPr="009D0878">
            <w:t>LinkedIn Profile</w:t>
          </w:r>
        </w:p>
      </w:docPartBody>
    </w:docPart>
    <w:docPart>
      <w:docPartPr>
        <w:name w:val="D04CC923B9DE4A769E3FCDE70333B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1EF0-7984-46A3-99A4-ADC4CA71FCB4}"/>
      </w:docPartPr>
      <w:docPartBody>
        <w:p w:rsidR="00EC438A" w:rsidRDefault="00EC438A">
          <w:pPr>
            <w:pStyle w:val="D04CC923B9DE4A769E3FCDE70333B31C"/>
          </w:pPr>
          <w:r w:rsidRPr="009D0878">
            <w:t>Twitter/Blog/Portfolio</w:t>
          </w:r>
        </w:p>
      </w:docPartBody>
    </w:docPart>
    <w:docPart>
      <w:docPartPr>
        <w:name w:val="EDAF294CB39C46B49E4083F96AC8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76223-7CA0-43C9-845E-56031B1E863B}"/>
      </w:docPartPr>
      <w:docPartBody>
        <w:p w:rsidR="00EC438A" w:rsidRDefault="00EC438A">
          <w:pPr>
            <w:pStyle w:val="EDAF294CB39C46B49E4083F96AC808FF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A"/>
    <w:rsid w:val="000B5B14"/>
    <w:rsid w:val="001451E0"/>
    <w:rsid w:val="001B02E6"/>
    <w:rsid w:val="0038550A"/>
    <w:rsid w:val="00626056"/>
    <w:rsid w:val="00A0263B"/>
    <w:rsid w:val="00B96D8B"/>
    <w:rsid w:val="00DA37EB"/>
    <w:rsid w:val="00E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8451B320A94F15AA42E859940C6BEC">
    <w:name w:val="BF8451B320A94F15AA42E859940C6BEC"/>
  </w:style>
  <w:style w:type="paragraph" w:customStyle="1" w:styleId="B9E90E46F3AD47339299C68CB2388CFA">
    <w:name w:val="B9E90E46F3AD47339299C68CB2388CFA"/>
  </w:style>
  <w:style w:type="paragraph" w:customStyle="1" w:styleId="14D7375D3BDC4C3DBE5CF322335F167B">
    <w:name w:val="14D7375D3BDC4C3DBE5CF322335F167B"/>
  </w:style>
  <w:style w:type="paragraph" w:customStyle="1" w:styleId="B053735A13B4421EA988489EEFD9B767">
    <w:name w:val="B053735A13B4421EA988489EEFD9B767"/>
  </w:style>
  <w:style w:type="paragraph" w:customStyle="1" w:styleId="083D259556534DD6896183E4701DE286">
    <w:name w:val="083D259556534DD6896183E4701DE286"/>
  </w:style>
  <w:style w:type="paragraph" w:customStyle="1" w:styleId="EB46089ABFF94121B9CA9EA981F1EF33">
    <w:name w:val="EB46089ABFF94121B9CA9EA981F1EF33"/>
  </w:style>
  <w:style w:type="paragraph" w:customStyle="1" w:styleId="D04CC923B9DE4A769E3FCDE70333B31C">
    <w:name w:val="D04CC923B9DE4A769E3FCDE70333B31C"/>
  </w:style>
  <w:style w:type="paragraph" w:customStyle="1" w:styleId="1130B0DB1673434C873A9511E0F393EC">
    <w:name w:val="1130B0DB1673434C873A9511E0F393EC"/>
  </w:style>
  <w:style w:type="paragraph" w:customStyle="1" w:styleId="55317B6B29714D30B4731EC9EB458BCF">
    <w:name w:val="55317B6B29714D30B4731EC9EB458BCF"/>
  </w:style>
  <w:style w:type="paragraph" w:customStyle="1" w:styleId="EDAF294CB39C46B49E4083F96AC808FF">
    <w:name w:val="EDAF294CB39C46B49E4083F96AC808FF"/>
  </w:style>
  <w:style w:type="paragraph" w:customStyle="1" w:styleId="C4A5C07D63FC4E77B1C73789503B4CBD">
    <w:name w:val="C4A5C07D63FC4E77B1C73789503B4CBD"/>
  </w:style>
  <w:style w:type="character" w:styleId="Emphasis">
    <w:name w:val="Emphasis"/>
    <w:basedOn w:val="DefaultParagraphFont"/>
    <w:uiPriority w:val="11"/>
    <w:qFormat/>
    <w:rsid w:val="00EC438A"/>
    <w:rPr>
      <w:b w:val="0"/>
      <w:iCs/>
      <w:color w:val="657C9C" w:themeColor="text2" w:themeTint="BF"/>
      <w:sz w:val="26"/>
    </w:rPr>
  </w:style>
  <w:style w:type="paragraph" w:customStyle="1" w:styleId="AA14EA04DDD24BBC8EEC0B1A83AB6007">
    <w:name w:val="AA14EA04DDD24BBC8EEC0B1A83AB6007"/>
  </w:style>
  <w:style w:type="paragraph" w:customStyle="1" w:styleId="E22237AD9D21421CB34D2D7CFDD0B8FF">
    <w:name w:val="E22237AD9D21421CB34D2D7CFDD0B8FF"/>
  </w:style>
  <w:style w:type="paragraph" w:customStyle="1" w:styleId="B992A8C453B94F8EAAA0DD699E815352">
    <w:name w:val="B992A8C453B94F8EAAA0DD699E815352"/>
  </w:style>
  <w:style w:type="paragraph" w:customStyle="1" w:styleId="E4A49498C79B4B1DBABCA2A5721AA97F">
    <w:name w:val="E4A49498C79B4B1DBABCA2A5721AA97F"/>
  </w:style>
  <w:style w:type="paragraph" w:customStyle="1" w:styleId="D891FB33516D4D41A4E0E9D3FE6F6D31">
    <w:name w:val="D891FB33516D4D41A4E0E9D3FE6F6D31"/>
  </w:style>
  <w:style w:type="paragraph" w:customStyle="1" w:styleId="39C582517E3E4F1B99AD2B9132A7F4B2">
    <w:name w:val="39C582517E3E4F1B99AD2B9132A7F4B2"/>
  </w:style>
  <w:style w:type="paragraph" w:customStyle="1" w:styleId="917F749D1259419A9F7024A47C6CF429">
    <w:name w:val="917F749D1259419A9F7024A47C6CF429"/>
  </w:style>
  <w:style w:type="paragraph" w:customStyle="1" w:styleId="85947A9B3FC841C7AA1FCF8B37A1F002">
    <w:name w:val="85947A9B3FC841C7AA1FCF8B37A1F002"/>
  </w:style>
  <w:style w:type="paragraph" w:customStyle="1" w:styleId="24D16F1714424D36886AE20AA685ECCD">
    <w:name w:val="24D16F1714424D36886AE20AA685ECCD"/>
  </w:style>
  <w:style w:type="paragraph" w:customStyle="1" w:styleId="9AE7B9F966AF44B88CC50FBC14862991">
    <w:name w:val="9AE7B9F966AF44B88CC50FBC14862991"/>
  </w:style>
  <w:style w:type="paragraph" w:customStyle="1" w:styleId="7E51B91EB7664B78B23F13291C332F04">
    <w:name w:val="7E51B91EB7664B78B23F13291C332F04"/>
  </w:style>
  <w:style w:type="paragraph" w:customStyle="1" w:styleId="8F99DF52358145BF9F6AE47363655244">
    <w:name w:val="8F99DF52358145BF9F6AE47363655244"/>
  </w:style>
  <w:style w:type="paragraph" w:customStyle="1" w:styleId="5E9D8A4B3335442B8DC4289204F80A65">
    <w:name w:val="5E9D8A4B3335442B8DC4289204F80A65"/>
  </w:style>
  <w:style w:type="paragraph" w:customStyle="1" w:styleId="2FC99ADDE6C147159955721868D84980">
    <w:name w:val="2FC99ADDE6C147159955721868D84980"/>
  </w:style>
  <w:style w:type="paragraph" w:customStyle="1" w:styleId="1E7BCE581EB444A6BC39EDC4324E4A3A">
    <w:name w:val="1E7BCE581EB444A6BC39EDC4324E4A3A"/>
  </w:style>
  <w:style w:type="paragraph" w:customStyle="1" w:styleId="D4A706F8C6E54FB4B882005D669C213B">
    <w:name w:val="D4A706F8C6E54FB4B882005D669C213B"/>
  </w:style>
  <w:style w:type="paragraph" w:customStyle="1" w:styleId="94EC445EE50C4A719AC91DCEF41660D4">
    <w:name w:val="94EC445EE50C4A719AC91DCEF41660D4"/>
  </w:style>
  <w:style w:type="paragraph" w:customStyle="1" w:styleId="F66421A3DFB1445EB588669C0F952960">
    <w:name w:val="F66421A3DFB1445EB588669C0F952960"/>
  </w:style>
  <w:style w:type="paragraph" w:customStyle="1" w:styleId="C2F2D69399CB4BCAB84EBE367BBF8B0F">
    <w:name w:val="C2F2D69399CB4BCAB84EBE367BBF8B0F"/>
  </w:style>
  <w:style w:type="paragraph" w:customStyle="1" w:styleId="E1387F0AF4CA4C049FB55F84277EBD5F">
    <w:name w:val="E1387F0AF4CA4C049FB55F84277EBD5F"/>
  </w:style>
  <w:style w:type="paragraph" w:customStyle="1" w:styleId="11FEFBB54B394DE1ABC19FBC99F289F9">
    <w:name w:val="11FEFBB54B394DE1ABC19FBC99F289F9"/>
  </w:style>
  <w:style w:type="paragraph" w:customStyle="1" w:styleId="431701B9E6754F44806C3B4CBDC6D6D2">
    <w:name w:val="431701B9E6754F44806C3B4CBDC6D6D2"/>
  </w:style>
  <w:style w:type="paragraph" w:customStyle="1" w:styleId="7D61431A955D4493A0636A3D98ED59D6">
    <w:name w:val="7D61431A955D4493A0636A3D98ED59D6"/>
  </w:style>
  <w:style w:type="paragraph" w:customStyle="1" w:styleId="726E31E54F9B43609797AA973AF21C6B">
    <w:name w:val="726E31E54F9B43609797AA973AF21C6B"/>
  </w:style>
  <w:style w:type="paragraph" w:customStyle="1" w:styleId="D1121AF163104731BCC6595727F34784">
    <w:name w:val="D1121AF163104731BCC6595727F34784"/>
  </w:style>
  <w:style w:type="paragraph" w:customStyle="1" w:styleId="34A5A7FF57574248B7AC87EEA2DFBDF9">
    <w:name w:val="34A5A7FF57574248B7AC87EEA2DFBDF9"/>
  </w:style>
  <w:style w:type="paragraph" w:customStyle="1" w:styleId="C1920D55B47D48B187AE2AB1E1A1441A">
    <w:name w:val="C1920D55B47D48B187AE2AB1E1A1441A"/>
  </w:style>
  <w:style w:type="paragraph" w:customStyle="1" w:styleId="93D5004AA09C4DF28C97E783B4FE1E09">
    <w:name w:val="93D5004AA09C4DF28C97E783B4FE1E09"/>
  </w:style>
  <w:style w:type="paragraph" w:customStyle="1" w:styleId="7BE407630BF046079627DBAA1EE5CFF2">
    <w:name w:val="7BE407630BF046079627DBAA1EE5CFF2"/>
    <w:rsid w:val="00EC438A"/>
  </w:style>
  <w:style w:type="paragraph" w:customStyle="1" w:styleId="624AA15EDA984A44A4EC421C2C04CF4A">
    <w:name w:val="624AA15EDA984A44A4EC421C2C04CF4A"/>
    <w:rsid w:val="00EC438A"/>
  </w:style>
  <w:style w:type="paragraph" w:customStyle="1" w:styleId="FECB3758BDBB4058832A08E87CBE2CBB">
    <w:name w:val="FECB3758BDBB4058832A08E87CBE2CBB"/>
    <w:rsid w:val="00EC438A"/>
  </w:style>
  <w:style w:type="paragraph" w:customStyle="1" w:styleId="01F66FC929B144DBA40CAAA186B21AD2">
    <w:name w:val="01F66FC929B144DBA40CAAA186B21AD2"/>
    <w:rsid w:val="00EC438A"/>
  </w:style>
  <w:style w:type="paragraph" w:customStyle="1" w:styleId="7D84BB2C78A741EFA63112A1872267C0">
    <w:name w:val="7D84BB2C78A741EFA63112A1872267C0"/>
    <w:rsid w:val="00EC438A"/>
  </w:style>
  <w:style w:type="paragraph" w:customStyle="1" w:styleId="8CFAA4DDE97141DFA1E0CC895A625F90">
    <w:name w:val="8CFAA4DDE97141DFA1E0CC895A625F90"/>
    <w:rsid w:val="00EC438A"/>
  </w:style>
  <w:style w:type="paragraph" w:customStyle="1" w:styleId="DA5E0575521D40D995E4E8FD2F742C85">
    <w:name w:val="DA5E0575521D40D995E4E8FD2F742C85"/>
    <w:rsid w:val="00EC438A"/>
  </w:style>
  <w:style w:type="paragraph" w:customStyle="1" w:styleId="13B8EC24DAE94CC6A56C4593AB8FED49">
    <w:name w:val="13B8EC24DAE94CC6A56C4593AB8FED49"/>
    <w:rsid w:val="00EC438A"/>
  </w:style>
  <w:style w:type="paragraph" w:customStyle="1" w:styleId="082C15E17B0B4649B655F35349B3DB69">
    <w:name w:val="082C15E17B0B4649B655F35349B3DB69"/>
    <w:rsid w:val="00EC438A"/>
  </w:style>
  <w:style w:type="paragraph" w:customStyle="1" w:styleId="3DA7A6C7F8EE4FC8AA01C0C1583A8DDF">
    <w:name w:val="3DA7A6C7F8EE4FC8AA01C0C1583A8DDF"/>
    <w:rsid w:val="00EC438A"/>
  </w:style>
  <w:style w:type="paragraph" w:customStyle="1" w:styleId="37413E480DA0404785FB2B6FF50ADDDA">
    <w:name w:val="37413E480DA0404785FB2B6FF50ADDDA"/>
    <w:rsid w:val="00EC438A"/>
  </w:style>
  <w:style w:type="paragraph" w:customStyle="1" w:styleId="DD97E34B55184D13BD73FF6985E40BFA">
    <w:name w:val="DD97E34B55184D13BD73FF6985E40BFA"/>
    <w:rsid w:val="00EC438A"/>
  </w:style>
  <w:style w:type="paragraph" w:customStyle="1" w:styleId="88841553F5CD41D8B42E7BAD9F14ABEC">
    <w:name w:val="88841553F5CD41D8B42E7BAD9F14ABEC"/>
    <w:rsid w:val="00EC438A"/>
  </w:style>
  <w:style w:type="paragraph" w:customStyle="1" w:styleId="B7BC0DACF415436A8BBF8419DC7445CD">
    <w:name w:val="B7BC0DACF415436A8BBF8419DC7445CD"/>
    <w:rsid w:val="00EC438A"/>
  </w:style>
  <w:style w:type="paragraph" w:customStyle="1" w:styleId="696DC8678D684AC7A7F044EABBB7ABAF">
    <w:name w:val="696DC8678D684AC7A7F044EABBB7ABAF"/>
    <w:rsid w:val="00EC438A"/>
  </w:style>
  <w:style w:type="paragraph" w:customStyle="1" w:styleId="482E33F8044F4110BDC3A1F3D71A948D">
    <w:name w:val="482E33F8044F4110BDC3A1F3D71A948D"/>
    <w:rsid w:val="00EC438A"/>
  </w:style>
  <w:style w:type="paragraph" w:customStyle="1" w:styleId="BA1DAFD3EE2A48DFA441053E16B8E72F">
    <w:name w:val="BA1DAFD3EE2A48DFA441053E16B8E72F"/>
    <w:rsid w:val="00EC438A"/>
  </w:style>
  <w:style w:type="paragraph" w:customStyle="1" w:styleId="5A6FE61E0F284038846C62DA8BFE0FA0">
    <w:name w:val="5A6FE61E0F284038846C62DA8BFE0FA0"/>
    <w:rsid w:val="00EC438A"/>
  </w:style>
  <w:style w:type="paragraph" w:customStyle="1" w:styleId="6465CC82891248E0959C764F429D7092">
    <w:name w:val="6465CC82891248E0959C764F429D7092"/>
    <w:rsid w:val="00EC438A"/>
  </w:style>
  <w:style w:type="paragraph" w:customStyle="1" w:styleId="AAA167CC34B642CA8357D5610E8D8882">
    <w:name w:val="AAA167CC34B642CA8357D5610E8D8882"/>
    <w:rsid w:val="00EC438A"/>
  </w:style>
  <w:style w:type="paragraph" w:customStyle="1" w:styleId="F208CE23676C4834832873DA0935DB18">
    <w:name w:val="F208CE23676C4834832873DA0935DB18"/>
  </w:style>
  <w:style w:type="paragraph" w:customStyle="1" w:styleId="CC66C3F683D34700AAF2C5D326046A76">
    <w:name w:val="CC66C3F683D34700AAF2C5D326046A76"/>
  </w:style>
  <w:style w:type="paragraph" w:customStyle="1" w:styleId="4C8E8068A63740A89E45B5E86024F251">
    <w:name w:val="4C8E8068A63740A89E45B5E86024F251"/>
  </w:style>
  <w:style w:type="paragraph" w:customStyle="1" w:styleId="741786052FC34A7DA2BFCC4A5D34EF8D">
    <w:name w:val="741786052FC34A7DA2BFCC4A5D34EF8D"/>
  </w:style>
  <w:style w:type="paragraph" w:customStyle="1" w:styleId="690FAFE9EA644AFCAEE89A4D2F8BFC4E">
    <w:name w:val="690FAFE9EA644AFCAEE89A4D2F8BFC4E"/>
    <w:rsid w:val="001B02E6"/>
  </w:style>
  <w:style w:type="paragraph" w:customStyle="1" w:styleId="3C6149271D764706B9DBEF203B7886E0">
    <w:name w:val="3C6149271D764706B9DBEF203B7886E0"/>
    <w:rsid w:val="001B0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Avondale, AZ</CompanyAddress>
  <CompanyPhone>(602) 316-4873</CompanyPhone>
  <CompanyFax/>
  <CompanyEmail>matthew@thewongcode.net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A9AD28-5717-4931-B2F5-AB32E74E9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3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Makish</dc:creator>
  <cp:keywords>makishanuto</cp:keywords>
  <dc:description/>
  <cp:lastModifiedBy>Matthew Wong (Student)</cp:lastModifiedBy>
  <cp:revision>7</cp:revision>
  <cp:lastPrinted>2018-09-07T03:50:00Z</cp:lastPrinted>
  <dcterms:created xsi:type="dcterms:W3CDTF">2018-08-29T00:06:00Z</dcterms:created>
  <dcterms:modified xsi:type="dcterms:W3CDTF">2018-09-07T03:50:00Z</dcterms:modified>
  <cp:category/>
  <cp:contentStatus>http://thewongcode.net</cp:contentStatus>
</cp:coreProperties>
</file>